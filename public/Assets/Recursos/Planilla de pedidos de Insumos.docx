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608" w:rsidRDefault="00993608" w:rsidP="009D4BF9">
      <w:pPr>
        <w:rPr>
          <w:b/>
          <w:u w:val="single"/>
        </w:rPr>
      </w:pPr>
      <w:r>
        <w:rPr>
          <w:b/>
          <w:u w:val="single"/>
        </w:rPr>
        <w:t xml:space="preserve">                                              </w:t>
      </w:r>
    </w:p>
    <w:p w:rsidR="00993608" w:rsidRPr="00AE308A" w:rsidRDefault="00993608" w:rsidP="009D4BF9">
      <w:pPr>
        <w:rPr>
          <w:b/>
        </w:rPr>
      </w:pPr>
      <w:r w:rsidRPr="00AE308A">
        <w:rPr>
          <w:b/>
          <w:noProof/>
          <w:lang w:val="es-AR" w:eastAsia="es-AR"/>
        </w:rPr>
        <w:t xml:space="preserve">         </w:t>
      </w:r>
      <w:r>
        <w:rPr>
          <w:b/>
          <w:noProof/>
          <w:lang w:val="es-AR" w:eastAsia="es-AR"/>
        </w:rPr>
        <w:t xml:space="preserve">       </w:t>
      </w:r>
      <w:r w:rsidRPr="00746499">
        <w:rPr>
          <w:b/>
          <w:noProof/>
          <w:lang w:val="es-AR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style="width:110.25pt;height:42pt;visibility:visible">
            <v:imagedata r:id="rId5" o:title=""/>
          </v:shape>
        </w:pict>
      </w:r>
      <w:r w:rsidRPr="00AE308A">
        <w:rPr>
          <w:b/>
        </w:rPr>
        <w:t xml:space="preserve">        </w:t>
      </w:r>
      <w:r>
        <w:rPr>
          <w:b/>
        </w:rPr>
        <w:t xml:space="preserve">    </w:t>
      </w:r>
      <w:r w:rsidRPr="00AE308A">
        <w:rPr>
          <w:b/>
        </w:rPr>
        <w:t xml:space="preserve">                            </w:t>
      </w:r>
      <w:r w:rsidRPr="00746499">
        <w:rPr>
          <w:b/>
          <w:noProof/>
          <w:lang w:val="es-AR" w:eastAsia="es-AR"/>
        </w:rPr>
        <w:pict>
          <v:shape id="Imagen 3" o:spid="_x0000_i1026" type="#_x0000_t75" style="width:103.5pt;height:42pt;visibility:visible">
            <v:imagedata r:id="rId6" o:title=""/>
          </v:shape>
        </w:pict>
      </w:r>
      <w:r w:rsidRPr="00AE308A">
        <w:rPr>
          <w:b/>
        </w:rPr>
        <w:t xml:space="preserve">                          </w:t>
      </w:r>
    </w:p>
    <w:p w:rsidR="00993608" w:rsidRDefault="00993608" w:rsidP="009D4BF9">
      <w:pPr>
        <w:rPr>
          <w:b/>
          <w:u w:val="single"/>
        </w:rPr>
      </w:pPr>
    </w:p>
    <w:p w:rsidR="00993608" w:rsidRPr="00F103BF" w:rsidRDefault="00993608" w:rsidP="00DE7DC6">
      <w:pPr>
        <w:jc w:val="center"/>
        <w:rPr>
          <w:b/>
        </w:rPr>
      </w:pPr>
      <w:r w:rsidRPr="00F103BF">
        <w:rPr>
          <w:b/>
        </w:rPr>
        <w:t xml:space="preserve">NUEVA MODALIDAD DE SOLICITUD DE VACUNAS E  INSUMOS </w:t>
      </w:r>
    </w:p>
    <w:p w:rsidR="00993608" w:rsidRDefault="00993608" w:rsidP="00AA5C06">
      <w:pPr>
        <w:spacing w:after="0" w:line="360" w:lineRule="auto"/>
        <w:jc w:val="both"/>
        <w:rPr>
          <w:b/>
          <w:u w:val="single"/>
        </w:rPr>
      </w:pPr>
    </w:p>
    <w:p w:rsidR="00993608" w:rsidRDefault="00993608" w:rsidP="00AA5C06">
      <w:pPr>
        <w:spacing w:after="0" w:line="360" w:lineRule="auto"/>
        <w:jc w:val="both"/>
        <w:rPr>
          <w:rFonts w:ascii="Arial" w:hAnsi="Arial" w:cs="Arial"/>
          <w:b/>
          <w:sz w:val="18"/>
          <w:szCs w:val="18"/>
          <w:lang w:eastAsia="es-ES"/>
        </w:rPr>
      </w:pPr>
      <w:r>
        <w:rPr>
          <w:rFonts w:ascii="Arial" w:hAnsi="Arial" w:cs="Arial"/>
          <w:b/>
          <w:sz w:val="18"/>
          <w:szCs w:val="18"/>
          <w:u w:val="single"/>
          <w:lang w:eastAsia="es-ES"/>
        </w:rPr>
        <w:t>SOLICITUD</w:t>
      </w:r>
      <w:r w:rsidRPr="00AA5C06">
        <w:rPr>
          <w:rFonts w:ascii="Arial" w:hAnsi="Arial" w:cs="Arial"/>
          <w:b/>
          <w:sz w:val="18"/>
          <w:szCs w:val="18"/>
          <w:u w:val="single"/>
          <w:lang w:eastAsia="es-ES"/>
        </w:rPr>
        <w:t xml:space="preserve"> DE VACUNAS</w:t>
      </w:r>
      <w:r>
        <w:rPr>
          <w:rFonts w:ascii="Arial" w:hAnsi="Arial" w:cs="Arial"/>
          <w:b/>
          <w:sz w:val="18"/>
          <w:szCs w:val="18"/>
          <w:u w:val="single"/>
          <w:lang w:eastAsia="es-ES"/>
        </w:rPr>
        <w:t xml:space="preserve"> E INSUMOS</w:t>
      </w:r>
      <w:r w:rsidRPr="00AA5C06">
        <w:rPr>
          <w:rFonts w:ascii="Arial" w:hAnsi="Arial" w:cs="Arial"/>
          <w:b/>
          <w:sz w:val="18"/>
          <w:szCs w:val="18"/>
          <w:u w:val="single"/>
          <w:lang w:eastAsia="es-ES"/>
        </w:rPr>
        <w:t>:</w:t>
      </w:r>
      <w:r w:rsidRPr="00AA5C06">
        <w:rPr>
          <w:rFonts w:ascii="Arial" w:hAnsi="Arial" w:cs="Arial"/>
          <w:b/>
          <w:sz w:val="18"/>
          <w:szCs w:val="18"/>
          <w:lang w:eastAsia="es-ES"/>
        </w:rPr>
        <w:t xml:space="preserve"> </w:t>
      </w:r>
    </w:p>
    <w:p w:rsidR="00993608" w:rsidRDefault="00993608" w:rsidP="00AB6B97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sz w:val="18"/>
          <w:szCs w:val="18"/>
          <w:lang w:eastAsia="es-ES"/>
        </w:rPr>
      </w:pPr>
      <w:r>
        <w:rPr>
          <w:rFonts w:ascii="Arial" w:hAnsi="Arial" w:cs="Arial"/>
          <w:b/>
          <w:sz w:val="18"/>
          <w:szCs w:val="18"/>
          <w:lang w:eastAsia="es-ES"/>
        </w:rPr>
        <w:t xml:space="preserve">El mismo no es a demanda,  será programada la solicitud de vacunas e insumos.  Por lo menos 24hs antes enviar el pedido.  </w:t>
      </w:r>
    </w:p>
    <w:p w:rsidR="00993608" w:rsidRPr="00AA5C06" w:rsidRDefault="00993608" w:rsidP="00AB6B97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 xml:space="preserve">Se realizará vía correo electrónico: </w:t>
      </w:r>
      <w:hyperlink r:id="rId7" w:history="1">
        <w:r w:rsidRPr="00565EBD">
          <w:rPr>
            <w:rStyle w:val="Hyperlink"/>
            <w:rFonts w:ascii="Arial" w:hAnsi="Arial" w:cs="Arial"/>
            <w:sz w:val="20"/>
            <w:szCs w:val="20"/>
            <w:lang w:eastAsia="es-ES"/>
          </w:rPr>
          <w:t>pedidosvacpaierios@hotmail.com</w:t>
        </w:r>
      </w:hyperlink>
      <w:r>
        <w:rPr>
          <w:rFonts w:ascii="Arial" w:hAnsi="Arial" w:cs="Arial"/>
          <w:sz w:val="20"/>
          <w:szCs w:val="20"/>
          <w:lang w:eastAsia="es-ES"/>
        </w:rPr>
        <w:t xml:space="preserve">, (NO DE MANERA URGENTE). </w:t>
      </w:r>
    </w:p>
    <w:p w:rsidR="00993608" w:rsidRPr="001F5A95" w:rsidRDefault="00993608" w:rsidP="00B54D2C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1F5A95">
        <w:rPr>
          <w:rFonts w:ascii="Arial" w:hAnsi="Arial" w:cs="Arial"/>
          <w:b/>
          <w:sz w:val="20"/>
          <w:szCs w:val="20"/>
          <w:lang w:eastAsia="es-ES"/>
        </w:rPr>
        <w:t>Pasos para solicitar los insumos:</w:t>
      </w:r>
    </w:p>
    <w:p w:rsidR="00993608" w:rsidRDefault="00993608" w:rsidP="00B54D2C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Completar la planilla digital con los insumos que necesita.</w:t>
      </w:r>
    </w:p>
    <w:p w:rsidR="00993608" w:rsidRDefault="00993608" w:rsidP="00B54D2C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 xml:space="preserve">Enviarla al correo electrónico  </w:t>
      </w:r>
      <w:hyperlink r:id="rId8" w:history="1">
        <w:r w:rsidRPr="00565EBD">
          <w:rPr>
            <w:rStyle w:val="Hyperlink"/>
            <w:rFonts w:ascii="Arial" w:hAnsi="Arial" w:cs="Arial"/>
            <w:sz w:val="20"/>
            <w:szCs w:val="20"/>
            <w:lang w:eastAsia="es-ES"/>
          </w:rPr>
          <w:t>pedidosvacpaierios@hotmail.com</w:t>
        </w:r>
      </w:hyperlink>
    </w:p>
    <w:p w:rsidR="00993608" w:rsidRDefault="00993608" w:rsidP="00B54D2C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Se recibirá dicha solicitud, se evaluara lo solicitado y se le indicara lo autorizado por el PAI.</w:t>
      </w:r>
    </w:p>
    <w:p w:rsidR="00993608" w:rsidRDefault="00993608" w:rsidP="00B54D2C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 xml:space="preserve">Una vez autorizado lo solicitado se enviara tanto al remitente como a la cámara de vacunas en pdf, con lo autorizado por el programa. El solicitante deberá pasar por la CAMARA PROVINCIAL DE VACUNAS y llevar el formulario autorizados. </w:t>
      </w:r>
    </w:p>
    <w:p w:rsidR="00993608" w:rsidRDefault="00993608" w:rsidP="00B54D2C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 xml:space="preserve">Por lo expresado anteriormente, sin estos paso no se podrá entregar los insumos solicitados. </w:t>
      </w:r>
    </w:p>
    <w:p w:rsidR="00993608" w:rsidRDefault="00993608" w:rsidP="00AA5C06">
      <w:pPr>
        <w:spacing w:after="0" w:line="36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p w:rsidR="00993608" w:rsidRDefault="00993608" w:rsidP="00AA5C06">
      <w:pPr>
        <w:spacing w:after="0" w:line="360" w:lineRule="auto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 xml:space="preserve">Quedamos a disposición por preguntas y sugerencias. </w:t>
      </w:r>
    </w:p>
    <w:p w:rsidR="00993608" w:rsidRDefault="00993608" w:rsidP="00AA5C06">
      <w:pPr>
        <w:spacing w:after="0" w:line="36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p w:rsidR="00993608" w:rsidRDefault="00993608" w:rsidP="00AA5C06">
      <w:pPr>
        <w:spacing w:after="0" w:line="360" w:lineRule="auto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 xml:space="preserve">Saludos cordiales. </w:t>
      </w:r>
    </w:p>
    <w:p w:rsidR="00993608" w:rsidRDefault="00993608" w:rsidP="00FC1823">
      <w:pPr>
        <w:spacing w:after="0" w:line="360" w:lineRule="auto"/>
        <w:rPr>
          <w:rFonts w:ascii="Arial" w:hAnsi="Arial" w:cs="Aharoni"/>
          <w:sz w:val="36"/>
          <w:szCs w:val="36"/>
          <w:lang w:eastAsia="es-ES" w:bidi="he-IL"/>
        </w:rPr>
      </w:pPr>
    </w:p>
    <w:p w:rsidR="00993608" w:rsidRDefault="00993608" w:rsidP="00FC1823">
      <w:pPr>
        <w:spacing w:after="0" w:line="360" w:lineRule="auto"/>
        <w:rPr>
          <w:rFonts w:ascii="Arial" w:hAnsi="Arial" w:cs="Aharoni"/>
          <w:sz w:val="36"/>
          <w:szCs w:val="36"/>
          <w:lang w:eastAsia="es-ES" w:bidi="he-IL"/>
        </w:rPr>
      </w:pPr>
    </w:p>
    <w:p w:rsidR="00993608" w:rsidRDefault="00993608" w:rsidP="00FC1823">
      <w:pPr>
        <w:spacing w:after="0" w:line="360" w:lineRule="auto"/>
        <w:rPr>
          <w:rFonts w:ascii="Arial" w:hAnsi="Arial" w:cs="Aharoni"/>
          <w:sz w:val="36"/>
          <w:szCs w:val="36"/>
          <w:lang w:eastAsia="es-ES" w:bidi="he-IL"/>
        </w:rPr>
      </w:pPr>
    </w:p>
    <w:p w:rsidR="00993608" w:rsidRDefault="00993608" w:rsidP="00FC1823">
      <w:pPr>
        <w:spacing w:after="0" w:line="360" w:lineRule="auto"/>
        <w:rPr>
          <w:rFonts w:ascii="Arial" w:hAnsi="Arial" w:cs="Aharoni"/>
          <w:sz w:val="36"/>
          <w:szCs w:val="36"/>
          <w:lang w:eastAsia="es-ES" w:bidi="he-IL"/>
        </w:rPr>
      </w:pPr>
    </w:p>
    <w:p w:rsidR="00993608" w:rsidRDefault="00993608" w:rsidP="00FC1823">
      <w:pPr>
        <w:spacing w:after="0" w:line="360" w:lineRule="auto"/>
        <w:rPr>
          <w:rFonts w:ascii="Arial" w:hAnsi="Arial" w:cs="Aharoni"/>
          <w:sz w:val="36"/>
          <w:szCs w:val="36"/>
          <w:lang w:eastAsia="es-ES" w:bidi="he-IL"/>
        </w:rPr>
      </w:pPr>
    </w:p>
    <w:p w:rsidR="00993608" w:rsidRDefault="00993608" w:rsidP="00FC1823">
      <w:pPr>
        <w:spacing w:after="0" w:line="360" w:lineRule="auto"/>
        <w:rPr>
          <w:rFonts w:ascii="Arial" w:hAnsi="Arial" w:cs="Aharoni"/>
          <w:sz w:val="36"/>
          <w:szCs w:val="36"/>
          <w:lang w:eastAsia="es-ES" w:bidi="he-IL"/>
        </w:rPr>
      </w:pPr>
    </w:p>
    <w:p w:rsidR="00993608" w:rsidRDefault="00993608" w:rsidP="00FC1823">
      <w:pPr>
        <w:spacing w:after="0" w:line="360" w:lineRule="auto"/>
        <w:rPr>
          <w:rFonts w:ascii="Arial" w:hAnsi="Arial" w:cs="Aharoni"/>
          <w:sz w:val="36"/>
          <w:szCs w:val="36"/>
          <w:lang w:eastAsia="es-ES" w:bidi="he-IL"/>
        </w:rPr>
      </w:pPr>
    </w:p>
    <w:p w:rsidR="00993608" w:rsidRDefault="00993608" w:rsidP="00FC1823">
      <w:pPr>
        <w:spacing w:after="0" w:line="360" w:lineRule="auto"/>
        <w:rPr>
          <w:rFonts w:ascii="Arial" w:hAnsi="Arial" w:cs="Aharoni"/>
          <w:sz w:val="36"/>
          <w:szCs w:val="36"/>
          <w:lang w:eastAsia="es-ES" w:bidi="he-IL"/>
        </w:rPr>
      </w:pPr>
    </w:p>
    <w:p w:rsidR="00993608" w:rsidRDefault="00993608" w:rsidP="00FC1823">
      <w:pPr>
        <w:spacing w:after="0" w:line="360" w:lineRule="auto"/>
        <w:rPr>
          <w:rFonts w:ascii="Arial" w:hAnsi="Arial" w:cs="Aharoni"/>
          <w:sz w:val="36"/>
          <w:szCs w:val="36"/>
          <w:lang w:eastAsia="es-ES" w:bidi="he-IL"/>
        </w:rPr>
      </w:pPr>
    </w:p>
    <w:p w:rsidR="00993608" w:rsidRDefault="00993608" w:rsidP="00FC1823">
      <w:pPr>
        <w:spacing w:after="0" w:line="360" w:lineRule="auto"/>
        <w:rPr>
          <w:rFonts w:ascii="Arial" w:hAnsi="Arial" w:cs="Aharoni"/>
          <w:sz w:val="36"/>
          <w:szCs w:val="36"/>
          <w:lang w:eastAsia="es-ES" w:bidi="he-IL"/>
        </w:rPr>
      </w:pPr>
    </w:p>
    <w:p w:rsidR="00993608" w:rsidRDefault="00993608" w:rsidP="00FC1823">
      <w:pPr>
        <w:spacing w:after="0" w:line="360" w:lineRule="auto"/>
        <w:rPr>
          <w:rFonts w:ascii="Arial" w:hAnsi="Arial" w:cs="Aharoni"/>
          <w:sz w:val="36"/>
          <w:szCs w:val="36"/>
          <w:lang w:eastAsia="es-ES" w:bidi="he-IL"/>
        </w:rPr>
      </w:pPr>
      <w:r>
        <w:rPr>
          <w:rFonts w:ascii="Arial" w:hAnsi="Arial" w:cs="Aharoni"/>
          <w:sz w:val="36"/>
          <w:szCs w:val="36"/>
          <w:lang w:eastAsia="es-ES" w:bidi="he-IL"/>
        </w:rPr>
        <w:t xml:space="preserve">                        </w:t>
      </w:r>
    </w:p>
    <w:p w:rsidR="00993608" w:rsidRDefault="00993608" w:rsidP="00CE12E8">
      <w:pPr>
        <w:spacing w:after="0" w:line="360" w:lineRule="auto"/>
        <w:rPr>
          <w:rFonts w:ascii="Arial" w:hAnsi="Arial" w:cs="Aharoni"/>
          <w:b/>
          <w:sz w:val="36"/>
          <w:szCs w:val="36"/>
          <w:u w:val="single"/>
          <w:lang w:eastAsia="es-ES" w:bidi="he-IL"/>
        </w:rPr>
      </w:pPr>
      <w:r>
        <w:rPr>
          <w:rFonts w:ascii="Arial" w:hAnsi="Arial" w:cs="Aharoni"/>
          <w:b/>
          <w:sz w:val="36"/>
          <w:szCs w:val="36"/>
          <w:lang w:eastAsia="es-ES" w:bidi="he-IL"/>
        </w:rPr>
        <w:t xml:space="preserve">  </w:t>
      </w:r>
      <w:r w:rsidRPr="00746499">
        <w:rPr>
          <w:rFonts w:ascii="Arial" w:hAnsi="Arial" w:cs="Aharoni"/>
          <w:b/>
          <w:noProof/>
          <w:sz w:val="36"/>
          <w:szCs w:val="36"/>
          <w:u w:val="single"/>
          <w:lang w:val="es-AR" w:eastAsia="es-AR" w:bidi="he-IL"/>
        </w:rPr>
        <w:pict>
          <v:shape id="_x0000_i1027" type="#_x0000_t75" style="width:128.25pt;height:33.75pt;visibility:visible">
            <v:imagedata r:id="rId5" o:title=""/>
          </v:shape>
        </w:pict>
      </w:r>
      <w:r>
        <w:rPr>
          <w:rFonts w:ascii="Arial" w:hAnsi="Arial" w:cs="Aharoni"/>
          <w:b/>
          <w:sz w:val="36"/>
          <w:szCs w:val="36"/>
          <w:lang w:eastAsia="es-ES" w:bidi="he-IL"/>
        </w:rPr>
        <w:t xml:space="preserve">                     </w:t>
      </w:r>
      <w:r w:rsidRPr="00746499">
        <w:rPr>
          <w:rFonts w:ascii="Arial" w:hAnsi="Arial" w:cs="Aharoni"/>
          <w:b/>
          <w:noProof/>
          <w:sz w:val="36"/>
          <w:szCs w:val="36"/>
          <w:u w:val="single"/>
          <w:lang w:val="es-AR" w:eastAsia="es-AR" w:bidi="he-IL"/>
        </w:rPr>
        <w:pict>
          <v:shape id="_x0000_i1028" type="#_x0000_t75" style="width:127.5pt;height:39.75pt;visibility:visible">
            <v:imagedata r:id="rId6" o:title=""/>
          </v:shape>
        </w:pict>
      </w:r>
    </w:p>
    <w:p w:rsidR="00993608" w:rsidRDefault="00993608" w:rsidP="00B224EE">
      <w:pPr>
        <w:spacing w:after="0" w:line="360" w:lineRule="auto"/>
        <w:jc w:val="center"/>
        <w:rPr>
          <w:rFonts w:ascii="Arial" w:hAnsi="Arial" w:cs="Aharoni"/>
          <w:b/>
          <w:sz w:val="36"/>
          <w:szCs w:val="36"/>
          <w:u w:val="single"/>
          <w:lang w:eastAsia="es-ES" w:bidi="he-IL"/>
        </w:rPr>
      </w:pPr>
      <w:r>
        <w:rPr>
          <w:rFonts w:ascii="Arial" w:hAnsi="Arial" w:cs="Aharoni"/>
          <w:b/>
          <w:sz w:val="36"/>
          <w:szCs w:val="36"/>
          <w:u w:val="single"/>
          <w:lang w:eastAsia="es-ES" w:bidi="he-IL"/>
        </w:rPr>
        <w:t>STOCK Y PEDIDO</w:t>
      </w:r>
      <w:r w:rsidRPr="004A0520">
        <w:rPr>
          <w:rFonts w:ascii="Arial" w:hAnsi="Arial" w:cs="Aharoni"/>
          <w:b/>
          <w:sz w:val="36"/>
          <w:szCs w:val="36"/>
          <w:u w:val="single"/>
          <w:lang w:eastAsia="es-ES" w:bidi="he-IL"/>
        </w:rPr>
        <w:t xml:space="preserve"> DE</w:t>
      </w:r>
      <w:r>
        <w:rPr>
          <w:rFonts w:ascii="Arial" w:hAnsi="Arial" w:cs="Aharoni"/>
          <w:b/>
          <w:sz w:val="36"/>
          <w:szCs w:val="36"/>
          <w:u w:val="single"/>
          <w:lang w:eastAsia="es-ES" w:bidi="he-IL"/>
        </w:rPr>
        <w:t xml:space="preserve"> VACUNAS E </w:t>
      </w:r>
      <w:r w:rsidRPr="004A0520">
        <w:rPr>
          <w:rFonts w:ascii="Arial" w:hAnsi="Arial" w:cs="Aharoni"/>
          <w:b/>
          <w:sz w:val="36"/>
          <w:szCs w:val="36"/>
          <w:u w:val="single"/>
          <w:lang w:eastAsia="es-ES" w:bidi="he-IL"/>
        </w:rPr>
        <w:t xml:space="preserve"> INSUMOS</w:t>
      </w:r>
    </w:p>
    <w:p w:rsidR="00993608" w:rsidRPr="00E17C56" w:rsidRDefault="00993608" w:rsidP="00E17C56">
      <w:pPr>
        <w:spacing w:after="0" w:line="360" w:lineRule="auto"/>
        <w:ind w:left="-709" w:hanging="142"/>
        <w:rPr>
          <w:rFonts w:ascii="Arial" w:hAnsi="Arial" w:cs="Aharoni"/>
          <w:b/>
          <w:sz w:val="36"/>
          <w:szCs w:val="36"/>
          <w:u w:val="single"/>
          <w:lang w:eastAsia="es-ES" w:bidi="he-IL"/>
        </w:rPr>
      </w:pPr>
      <w:r w:rsidRPr="00DB07A4">
        <w:rPr>
          <w:rFonts w:ascii="Arial" w:hAnsi="Arial" w:cs="Aharoni"/>
          <w:b/>
          <w:u w:val="single"/>
          <w:lang w:eastAsia="es-ES" w:bidi="he-IL"/>
        </w:rPr>
        <w:t>ESTABLECIMIENTO/ DEPARTAMENTO:</w:t>
      </w:r>
    </w:p>
    <w:tbl>
      <w:tblPr>
        <w:tblW w:w="1021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111"/>
        <w:gridCol w:w="1346"/>
        <w:gridCol w:w="1729"/>
        <w:gridCol w:w="1729"/>
        <w:gridCol w:w="1676"/>
        <w:gridCol w:w="1620"/>
      </w:tblGrid>
      <w:tr w:rsidR="00993608" w:rsidRPr="00E61555" w:rsidTr="00AA51A6">
        <w:tc>
          <w:tcPr>
            <w:tcW w:w="2111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</w:p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VACUNAS</w:t>
            </w:r>
          </w:p>
        </w:tc>
        <w:tc>
          <w:tcPr>
            <w:tcW w:w="1346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</w:p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STOCK/ DOSIS</w:t>
            </w: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</w:p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FECHA DE VTO</w:t>
            </w: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</w:p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Nº DE LOTE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b/>
                <w:color w:val="FF0000"/>
                <w:sz w:val="16"/>
                <w:szCs w:val="16"/>
                <w:lang w:eastAsia="es-ES" w:bidi="he-IL"/>
              </w:rPr>
            </w:pPr>
          </w:p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b/>
                <w:color w:val="FF0000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b/>
                <w:color w:val="FF0000"/>
                <w:sz w:val="16"/>
                <w:szCs w:val="16"/>
                <w:lang w:eastAsia="es-ES" w:bidi="he-IL"/>
              </w:rPr>
              <w:t>PEDIDO</w:t>
            </w:r>
            <w:r>
              <w:rPr>
                <w:rFonts w:ascii="Arial" w:hAnsi="Arial" w:cs="Aharoni"/>
                <w:b/>
                <w:color w:val="FF0000"/>
                <w:sz w:val="16"/>
                <w:szCs w:val="16"/>
                <w:lang w:eastAsia="es-ES" w:bidi="he-IL"/>
              </w:rPr>
              <w:t xml:space="preserve"> DOSIS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Default="00993608">
            <w:pPr>
              <w:spacing w:after="0" w:line="240" w:lineRule="auto"/>
              <w:rPr>
                <w:rFonts w:ascii="Arial" w:hAnsi="Arial" w:cs="Aharoni"/>
                <w:b/>
                <w:color w:val="FF0000"/>
                <w:sz w:val="16"/>
                <w:szCs w:val="16"/>
                <w:lang w:eastAsia="es-ES" w:bidi="he-IL"/>
              </w:rPr>
            </w:pPr>
          </w:p>
          <w:p w:rsidR="00993608" w:rsidRPr="00E61555" w:rsidRDefault="00993608" w:rsidP="005A0C9A">
            <w:pPr>
              <w:spacing w:after="0" w:line="360" w:lineRule="auto"/>
              <w:jc w:val="center"/>
              <w:rPr>
                <w:rFonts w:ascii="Arial" w:hAnsi="Arial" w:cs="Aharoni"/>
                <w:b/>
                <w:color w:val="FF0000"/>
                <w:sz w:val="16"/>
                <w:szCs w:val="16"/>
                <w:lang w:eastAsia="es-ES" w:bidi="he-IL"/>
              </w:rPr>
            </w:pPr>
            <w:r>
              <w:rPr>
                <w:rFonts w:ascii="Arial" w:hAnsi="Arial" w:cs="Aharoni"/>
                <w:b/>
                <w:color w:val="FF0000"/>
                <w:sz w:val="16"/>
                <w:szCs w:val="16"/>
                <w:lang w:eastAsia="es-ES" w:bidi="he-IL"/>
              </w:rPr>
              <w:t>DOSIS AUTORIZADAS</w:t>
            </w:r>
          </w:p>
        </w:tc>
      </w:tr>
      <w:tr w:rsidR="00993608" w:rsidRPr="00E61555" w:rsidTr="00AA51A6">
        <w:tc>
          <w:tcPr>
            <w:tcW w:w="2111" w:type="dxa"/>
          </w:tcPr>
          <w:p w:rsidR="00993608" w:rsidRPr="00061E1E" w:rsidRDefault="00993608" w:rsidP="00E61555">
            <w:pPr>
              <w:spacing w:after="0" w:line="36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061E1E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ANTIGRIPAL ADUL.</w:t>
            </w:r>
          </w:p>
        </w:tc>
        <w:tc>
          <w:tcPr>
            <w:tcW w:w="1346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061E1E" w:rsidRDefault="00993608" w:rsidP="00E61555">
            <w:pPr>
              <w:spacing w:after="0" w:line="36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061E1E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ANTIGRIPAL PED.</w:t>
            </w:r>
          </w:p>
        </w:tc>
        <w:tc>
          <w:tcPr>
            <w:tcW w:w="1346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061E1E" w:rsidRDefault="00993608" w:rsidP="00E61555">
            <w:pPr>
              <w:spacing w:after="0" w:line="36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061E1E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BCG</w:t>
            </w:r>
          </w:p>
        </w:tc>
        <w:tc>
          <w:tcPr>
            <w:tcW w:w="1346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061E1E" w:rsidRDefault="00993608" w:rsidP="00E61555">
            <w:pPr>
              <w:spacing w:after="0" w:line="36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061E1E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DOBLE ADULTOS</w:t>
            </w:r>
          </w:p>
        </w:tc>
        <w:tc>
          <w:tcPr>
            <w:tcW w:w="1346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rPr>
          <w:trHeight w:val="300"/>
        </w:trPr>
        <w:tc>
          <w:tcPr>
            <w:tcW w:w="2111" w:type="dxa"/>
            <w:tcBorders>
              <w:top w:val="single" w:sz="4" w:space="0" w:color="auto"/>
            </w:tcBorders>
          </w:tcPr>
          <w:p w:rsidR="00993608" w:rsidRPr="00061E1E" w:rsidRDefault="00993608" w:rsidP="00E61555">
            <w:pPr>
              <w:spacing w:after="0" w:line="36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DOBLE VIRAL</w:t>
            </w:r>
          </w:p>
        </w:tc>
        <w:tc>
          <w:tcPr>
            <w:tcW w:w="1346" w:type="dxa"/>
            <w:tcBorders>
              <w:top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  <w:tcBorders>
              <w:top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  <w:tcBorders>
              <w:top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top w:val="single" w:sz="4" w:space="0" w:color="auto"/>
              <w:righ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061E1E" w:rsidRDefault="00993608" w:rsidP="00E61555">
            <w:pPr>
              <w:spacing w:after="0" w:line="36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061E1E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DPT / CELULAR</w:t>
            </w:r>
          </w:p>
        </w:tc>
        <w:tc>
          <w:tcPr>
            <w:tcW w:w="1346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061E1E" w:rsidRDefault="00993608" w:rsidP="00E61555">
            <w:pPr>
              <w:spacing w:after="0" w:line="36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061E1E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DTpa / ACELULAR</w:t>
            </w:r>
          </w:p>
        </w:tc>
        <w:tc>
          <w:tcPr>
            <w:tcW w:w="1346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rPr>
          <w:trHeight w:val="315"/>
        </w:trPr>
        <w:tc>
          <w:tcPr>
            <w:tcW w:w="2111" w:type="dxa"/>
            <w:tcBorders>
              <w:bottom w:val="single" w:sz="4" w:space="0" w:color="auto"/>
            </w:tcBorders>
          </w:tcPr>
          <w:p w:rsidR="00993608" w:rsidRPr="00061E1E" w:rsidRDefault="00993608" w:rsidP="0083013A">
            <w:pPr>
              <w:spacing w:after="0" w:line="36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061E1E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HEP A PEDIATRICA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bottom w:val="single" w:sz="4" w:space="0" w:color="auto"/>
              <w:righ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061E1E" w:rsidRDefault="00993608" w:rsidP="0083013A">
            <w:pPr>
              <w:spacing w:after="0" w:line="36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061E1E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HEP B ADULTO</w:t>
            </w:r>
          </w:p>
        </w:tc>
        <w:tc>
          <w:tcPr>
            <w:tcW w:w="1346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061E1E" w:rsidRDefault="00993608" w:rsidP="0083013A">
            <w:pPr>
              <w:spacing w:after="0" w:line="36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061E1E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HEP B PEDIATRICA</w:t>
            </w:r>
          </w:p>
        </w:tc>
        <w:tc>
          <w:tcPr>
            <w:tcW w:w="1346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1D78FF" w:rsidRDefault="00993608" w:rsidP="0083013A">
            <w:pPr>
              <w:spacing w:after="0" w:line="36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1D78FF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MENACTRA</w:t>
            </w:r>
          </w:p>
        </w:tc>
        <w:tc>
          <w:tcPr>
            <w:tcW w:w="1346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rPr>
          <w:trHeight w:val="237"/>
        </w:trPr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</w:tcPr>
          <w:p w:rsidR="00993608" w:rsidRPr="00061E1E" w:rsidRDefault="00993608" w:rsidP="0083013A">
            <w:pPr>
              <w:spacing w:after="0" w:line="36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MENVEO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061E1E" w:rsidRDefault="00993608" w:rsidP="0083013A">
            <w:pPr>
              <w:spacing w:after="0" w:line="36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061E1E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NEUMOCOCCICA 23</w:t>
            </w:r>
          </w:p>
        </w:tc>
        <w:tc>
          <w:tcPr>
            <w:tcW w:w="1346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061E1E" w:rsidRDefault="00993608" w:rsidP="0083013A">
            <w:pPr>
              <w:spacing w:after="0" w:line="36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061E1E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PENTAVALENTE</w:t>
            </w:r>
          </w:p>
        </w:tc>
        <w:tc>
          <w:tcPr>
            <w:tcW w:w="1346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061E1E" w:rsidRDefault="00993608" w:rsidP="0083013A">
            <w:pPr>
              <w:spacing w:after="0" w:line="36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061E1E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PREVENAR 13</w:t>
            </w:r>
          </w:p>
        </w:tc>
        <w:tc>
          <w:tcPr>
            <w:tcW w:w="1346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061E1E" w:rsidRDefault="00993608" w:rsidP="0083013A">
            <w:pPr>
              <w:spacing w:after="0" w:line="36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061E1E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ROTAVIRUS</w:t>
            </w:r>
          </w:p>
        </w:tc>
        <w:tc>
          <w:tcPr>
            <w:tcW w:w="1346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061E1E" w:rsidRDefault="00993608" w:rsidP="0083013A">
            <w:pPr>
              <w:spacing w:after="0" w:line="36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061E1E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SALK</w:t>
            </w:r>
          </w:p>
        </w:tc>
        <w:tc>
          <w:tcPr>
            <w:tcW w:w="1346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061E1E" w:rsidRDefault="00993608" w:rsidP="0083013A">
            <w:pPr>
              <w:spacing w:after="0" w:line="36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061E1E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TRIPLE VIRAL</w:t>
            </w:r>
          </w:p>
        </w:tc>
        <w:tc>
          <w:tcPr>
            <w:tcW w:w="1346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061E1E" w:rsidRDefault="00993608" w:rsidP="0083013A">
            <w:pPr>
              <w:spacing w:after="0" w:line="36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061E1E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VARICELA</w:t>
            </w:r>
          </w:p>
        </w:tc>
        <w:tc>
          <w:tcPr>
            <w:tcW w:w="1346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061E1E" w:rsidRDefault="00993608" w:rsidP="0083013A">
            <w:pPr>
              <w:spacing w:after="0" w:line="36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061E1E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VPH</w:t>
            </w:r>
            <w:r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 xml:space="preserve"> CUADRIVALENTE</w:t>
            </w:r>
          </w:p>
        </w:tc>
        <w:tc>
          <w:tcPr>
            <w:tcW w:w="1346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061E1E" w:rsidRDefault="00993608" w:rsidP="0083013A">
            <w:pPr>
              <w:spacing w:after="0" w:line="36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</w:p>
        </w:tc>
        <w:tc>
          <w:tcPr>
            <w:tcW w:w="1346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E61555">
            <w:pPr>
              <w:spacing w:after="0" w:line="36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rPr>
          <w:trHeight w:val="267"/>
        </w:trPr>
        <w:tc>
          <w:tcPr>
            <w:tcW w:w="2111" w:type="dxa"/>
            <w:tcBorders>
              <w:bottom w:val="single" w:sz="4" w:space="0" w:color="auto"/>
            </w:tcBorders>
          </w:tcPr>
          <w:p w:rsidR="00993608" w:rsidRPr="00061E1E" w:rsidRDefault="00993608" w:rsidP="00AA51A6">
            <w:pPr>
              <w:spacing w:line="24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ANTIRRAVICA HUMANA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bottom w:val="single" w:sz="4" w:space="0" w:color="auto"/>
              <w:righ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rPr>
          <w:trHeight w:val="330"/>
        </w:trPr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</w:tcPr>
          <w:p w:rsidR="00993608" w:rsidRPr="00061E1E" w:rsidRDefault="00993608" w:rsidP="00AA51A6">
            <w:pPr>
              <w:spacing w:line="24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061E1E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FIEBRE AMARILLA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rPr>
          <w:trHeight w:val="380"/>
        </w:trPr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</w:tcPr>
          <w:p w:rsidR="00993608" w:rsidRPr="00061E1E" w:rsidRDefault="00993608" w:rsidP="00AA51A6">
            <w:pPr>
              <w:spacing w:line="24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GAMA HB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rPr>
          <w:trHeight w:val="360"/>
        </w:trPr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</w:tcPr>
          <w:p w:rsidR="00993608" w:rsidRDefault="00993608" w:rsidP="00AA51A6">
            <w:pPr>
              <w:spacing w:line="24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HAEMAPHILUS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rPr>
          <w:trHeight w:val="1190"/>
        </w:trPr>
        <w:tc>
          <w:tcPr>
            <w:tcW w:w="2111" w:type="dxa"/>
            <w:tcBorders>
              <w:top w:val="single" w:sz="4" w:space="0" w:color="auto"/>
            </w:tcBorders>
          </w:tcPr>
          <w:p w:rsidR="00993608" w:rsidRDefault="00993608" w:rsidP="00AA51A6">
            <w:pPr>
              <w:spacing w:after="0" w:line="24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PPD</w:t>
            </w:r>
          </w:p>
          <w:p w:rsidR="00993608" w:rsidRDefault="00993608" w:rsidP="00AA51A6">
            <w:pPr>
              <w:spacing w:after="0" w:line="24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</w:p>
          <w:p w:rsidR="00993608" w:rsidRDefault="00993608" w:rsidP="00AA51A6">
            <w:pPr>
              <w:spacing w:line="24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</w:p>
        </w:tc>
        <w:tc>
          <w:tcPr>
            <w:tcW w:w="1346" w:type="dxa"/>
            <w:tcBorders>
              <w:top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  <w:tcBorders>
              <w:top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  <w:tcBorders>
              <w:top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top w:val="single" w:sz="4" w:space="0" w:color="auto"/>
              <w:righ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E61555" w:rsidRDefault="00993608" w:rsidP="00AA51A6">
            <w:pPr>
              <w:spacing w:after="0" w:line="24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</w:p>
          <w:p w:rsidR="00993608" w:rsidRPr="00E61555" w:rsidRDefault="00993608" w:rsidP="00AA51A6">
            <w:pPr>
              <w:spacing w:after="0" w:line="240" w:lineRule="auto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SOLVENTES</w:t>
            </w:r>
          </w:p>
        </w:tc>
        <w:tc>
          <w:tcPr>
            <w:tcW w:w="1346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</w:p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STOCK</w:t>
            </w: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</w:p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FECHA DE VTO</w:t>
            </w: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</w:p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b/>
                <w:sz w:val="16"/>
                <w:szCs w:val="16"/>
                <w:lang w:eastAsia="es-ES" w:bidi="he-IL"/>
              </w:rPr>
              <w:t>Nº DE LOTE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b/>
                <w:color w:val="FF0000"/>
                <w:sz w:val="16"/>
                <w:szCs w:val="16"/>
                <w:lang w:eastAsia="es-ES" w:bidi="he-IL"/>
              </w:rPr>
            </w:pPr>
          </w:p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b/>
                <w:color w:val="FF0000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b/>
                <w:color w:val="FF0000"/>
                <w:sz w:val="16"/>
                <w:szCs w:val="16"/>
                <w:lang w:eastAsia="es-ES" w:bidi="he-IL"/>
              </w:rPr>
              <w:t>PEDIDO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Default="00993608" w:rsidP="00AA51A6">
            <w:pPr>
              <w:spacing w:after="0" w:line="240" w:lineRule="auto"/>
              <w:rPr>
                <w:rFonts w:ascii="Arial" w:hAnsi="Arial" w:cs="Aharoni"/>
                <w:b/>
                <w:color w:val="FF0000"/>
                <w:sz w:val="16"/>
                <w:szCs w:val="16"/>
                <w:lang w:eastAsia="es-ES" w:bidi="he-IL"/>
              </w:rPr>
            </w:pPr>
          </w:p>
          <w:p w:rsidR="00993608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b/>
                <w:color w:val="FF0000"/>
                <w:sz w:val="16"/>
                <w:szCs w:val="16"/>
                <w:lang w:eastAsia="es-ES" w:bidi="he-IL"/>
              </w:rPr>
            </w:pPr>
            <w:r>
              <w:rPr>
                <w:rFonts w:ascii="Arial" w:hAnsi="Arial" w:cs="Aharoni"/>
                <w:b/>
                <w:color w:val="FF0000"/>
                <w:sz w:val="16"/>
                <w:szCs w:val="16"/>
                <w:lang w:eastAsia="es-ES" w:bidi="he-IL"/>
              </w:rPr>
              <w:t>CANTIDAD</w:t>
            </w:r>
          </w:p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b/>
                <w:color w:val="FF0000"/>
                <w:sz w:val="16"/>
                <w:szCs w:val="16"/>
                <w:lang w:eastAsia="es-ES" w:bidi="he-IL"/>
              </w:rPr>
            </w:pPr>
            <w:r>
              <w:rPr>
                <w:rFonts w:ascii="Arial" w:hAnsi="Arial" w:cs="Aharoni"/>
                <w:b/>
                <w:color w:val="FF0000"/>
                <w:sz w:val="16"/>
                <w:szCs w:val="16"/>
                <w:lang w:eastAsia="es-ES" w:bidi="he-IL"/>
              </w:rPr>
              <w:t>AUTORIZADAS</w:t>
            </w:r>
          </w:p>
        </w:tc>
      </w:tr>
      <w:tr w:rsidR="00993608" w:rsidRPr="00E61555" w:rsidTr="00AA51A6">
        <w:tc>
          <w:tcPr>
            <w:tcW w:w="2111" w:type="dxa"/>
          </w:tcPr>
          <w:p w:rsidR="00993608" w:rsidRPr="00E61555" w:rsidRDefault="00993608" w:rsidP="00AA51A6">
            <w:pPr>
              <w:spacing w:after="0" w:line="240" w:lineRule="auto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TRIPLE VIRAL</w:t>
            </w:r>
          </w:p>
        </w:tc>
        <w:tc>
          <w:tcPr>
            <w:tcW w:w="1346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E61555" w:rsidRDefault="00993608" w:rsidP="00AA51A6">
            <w:pPr>
              <w:spacing w:after="0" w:line="240" w:lineRule="auto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BCG</w:t>
            </w:r>
          </w:p>
        </w:tc>
        <w:tc>
          <w:tcPr>
            <w:tcW w:w="1346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E61555" w:rsidRDefault="00993608" w:rsidP="00AA51A6">
            <w:pPr>
              <w:spacing w:after="0" w:line="240" w:lineRule="auto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VARICELA</w:t>
            </w:r>
          </w:p>
        </w:tc>
        <w:tc>
          <w:tcPr>
            <w:tcW w:w="1346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E61555" w:rsidRDefault="00993608" w:rsidP="00AA51A6">
            <w:pPr>
              <w:spacing w:after="0" w:line="240" w:lineRule="auto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FIEBRE AMARILLA</w:t>
            </w:r>
          </w:p>
        </w:tc>
        <w:tc>
          <w:tcPr>
            <w:tcW w:w="1346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E61555" w:rsidRDefault="00993608" w:rsidP="00AA51A6">
            <w:pPr>
              <w:spacing w:after="0" w:line="240" w:lineRule="auto"/>
              <w:rPr>
                <w:rFonts w:ascii="Arial" w:hAnsi="Arial" w:cs="Aharoni"/>
                <w:b/>
                <w:sz w:val="16"/>
                <w:szCs w:val="16"/>
                <w:u w:val="single"/>
                <w:lang w:eastAsia="es-ES" w:bidi="he-IL"/>
              </w:rPr>
            </w:pPr>
            <w:r w:rsidRPr="00E61555">
              <w:rPr>
                <w:rFonts w:ascii="Arial" w:hAnsi="Arial" w:cs="Aharoni"/>
                <w:b/>
                <w:sz w:val="16"/>
                <w:szCs w:val="16"/>
                <w:u w:val="single"/>
                <w:lang w:eastAsia="es-ES" w:bidi="he-IL"/>
              </w:rPr>
              <w:t>DESCARTABLES</w:t>
            </w:r>
          </w:p>
        </w:tc>
        <w:tc>
          <w:tcPr>
            <w:tcW w:w="1346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</w:t>
            </w: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----------------------------</w:t>
            </w: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----------------------------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b/>
                <w:color w:val="FF0000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b/>
                <w:color w:val="FF0000"/>
                <w:sz w:val="16"/>
                <w:szCs w:val="16"/>
                <w:lang w:eastAsia="es-ES" w:bidi="he-IL"/>
              </w:rPr>
              <w:t>PEDIDO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b/>
                <w:color w:val="FF0000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E61555" w:rsidRDefault="00993608" w:rsidP="00AA51A6">
            <w:pPr>
              <w:spacing w:after="0" w:line="240" w:lineRule="auto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 xml:space="preserve">JER </w:t>
            </w:r>
            <w:smartTag w:uri="urn:schemas-microsoft-com:office:smarttags" w:element="metricconverter">
              <w:smartTagPr>
                <w:attr w:name="ProductID" w:val="25 G"/>
              </w:smartTagPr>
              <w:r w:rsidRPr="00E61555">
                <w:rPr>
                  <w:rFonts w:ascii="Arial" w:hAnsi="Arial" w:cs="Aharoni"/>
                  <w:sz w:val="16"/>
                  <w:szCs w:val="16"/>
                  <w:lang w:eastAsia="es-ES" w:bidi="he-IL"/>
                </w:rPr>
                <w:t>25 G</w:t>
              </w:r>
            </w:smartTag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 xml:space="preserve"> 5/8 (SC)</w:t>
            </w:r>
          </w:p>
        </w:tc>
        <w:tc>
          <w:tcPr>
            <w:tcW w:w="1346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</w:t>
            </w: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----------------------------</w:t>
            </w: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----------------------------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E61555" w:rsidRDefault="00993608" w:rsidP="00AA51A6">
            <w:pPr>
              <w:spacing w:after="0" w:line="240" w:lineRule="auto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JER 26  (ID)</w:t>
            </w:r>
          </w:p>
        </w:tc>
        <w:tc>
          <w:tcPr>
            <w:tcW w:w="1346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</w:t>
            </w: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----------------------------</w:t>
            </w: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---------------------------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E61555" w:rsidRDefault="00993608" w:rsidP="00AA51A6">
            <w:pPr>
              <w:spacing w:after="0" w:line="240" w:lineRule="auto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JER 23G1 (IM)</w:t>
            </w:r>
          </w:p>
        </w:tc>
        <w:tc>
          <w:tcPr>
            <w:tcW w:w="1346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</w:t>
            </w: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----------------------------</w:t>
            </w: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----------------------------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b/>
                <w:sz w:val="16"/>
                <w:szCs w:val="16"/>
                <w:u w:val="single"/>
                <w:lang w:eastAsia="es-ES" w:bidi="he-IL"/>
              </w:rPr>
            </w:pPr>
            <w:r w:rsidRPr="00E61555">
              <w:rPr>
                <w:rFonts w:ascii="Arial" w:hAnsi="Arial" w:cs="Aharoni"/>
                <w:b/>
                <w:sz w:val="16"/>
                <w:szCs w:val="16"/>
                <w:u w:val="single"/>
                <w:lang w:eastAsia="es-ES" w:bidi="he-IL"/>
              </w:rPr>
              <w:t>OTROS</w:t>
            </w:r>
          </w:p>
        </w:tc>
        <w:tc>
          <w:tcPr>
            <w:tcW w:w="1346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b/>
                <w:color w:val="FF0000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b/>
                <w:color w:val="FF0000"/>
                <w:sz w:val="16"/>
                <w:szCs w:val="16"/>
                <w:lang w:eastAsia="es-ES" w:bidi="he-IL"/>
              </w:rPr>
              <w:t>PEDIDO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b/>
                <w:color w:val="FF0000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E61555" w:rsidRDefault="00993608" w:rsidP="00AA51A6">
            <w:pPr>
              <w:spacing w:after="0" w:line="240" w:lineRule="auto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DESCARTADORES</w:t>
            </w:r>
          </w:p>
        </w:tc>
        <w:tc>
          <w:tcPr>
            <w:tcW w:w="1346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</w:t>
            </w: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----------------------------</w:t>
            </w: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----------------------------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E61555" w:rsidRDefault="00993608" w:rsidP="00AA51A6">
            <w:pPr>
              <w:spacing w:after="0" w:line="240" w:lineRule="auto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TERMOMETROS</w:t>
            </w:r>
          </w:p>
        </w:tc>
        <w:tc>
          <w:tcPr>
            <w:tcW w:w="1346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</w:t>
            </w: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----------------------------</w:t>
            </w: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----------------------------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E61555" w:rsidRDefault="00993608" w:rsidP="00AA51A6">
            <w:pPr>
              <w:spacing w:after="0" w:line="240" w:lineRule="auto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CARNETS ADULT</w:t>
            </w:r>
          </w:p>
        </w:tc>
        <w:tc>
          <w:tcPr>
            <w:tcW w:w="1346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</w:t>
            </w: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----------------------------</w:t>
            </w: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----------------------------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E61555" w:rsidRDefault="00993608" w:rsidP="00AA51A6">
            <w:pPr>
              <w:spacing w:after="0" w:line="240" w:lineRule="auto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CANETS NIÑOS</w:t>
            </w:r>
          </w:p>
        </w:tc>
        <w:tc>
          <w:tcPr>
            <w:tcW w:w="1346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</w:t>
            </w: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----------------------------</w:t>
            </w: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----------------------------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  <w:tr w:rsidR="00993608" w:rsidRPr="00E61555" w:rsidTr="00AA51A6">
        <w:tc>
          <w:tcPr>
            <w:tcW w:w="2111" w:type="dxa"/>
          </w:tcPr>
          <w:p w:rsidR="00993608" w:rsidRPr="00E61555" w:rsidRDefault="00993608" w:rsidP="00AA51A6">
            <w:pPr>
              <w:spacing w:after="0" w:line="240" w:lineRule="auto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 xml:space="preserve">CARNETS  F.A </w:t>
            </w:r>
          </w:p>
        </w:tc>
        <w:tc>
          <w:tcPr>
            <w:tcW w:w="1346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</w:t>
            </w: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----------------------------</w:t>
            </w:r>
          </w:p>
        </w:tc>
        <w:tc>
          <w:tcPr>
            <w:tcW w:w="1729" w:type="dxa"/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  <w:r w:rsidRPr="00E61555">
              <w:rPr>
                <w:rFonts w:ascii="Arial" w:hAnsi="Arial" w:cs="Aharoni"/>
                <w:sz w:val="16"/>
                <w:szCs w:val="16"/>
                <w:lang w:eastAsia="es-ES" w:bidi="he-IL"/>
              </w:rPr>
              <w:t>----------------------------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993608" w:rsidRPr="00E61555" w:rsidRDefault="00993608" w:rsidP="00AA51A6">
            <w:pPr>
              <w:spacing w:after="0" w:line="240" w:lineRule="auto"/>
              <w:jc w:val="center"/>
              <w:rPr>
                <w:rFonts w:ascii="Arial" w:hAnsi="Arial" w:cs="Aharoni"/>
                <w:sz w:val="16"/>
                <w:szCs w:val="16"/>
                <w:lang w:eastAsia="es-ES" w:bidi="he-IL"/>
              </w:rPr>
            </w:pPr>
          </w:p>
        </w:tc>
      </w:tr>
    </w:tbl>
    <w:p w:rsidR="00993608" w:rsidRDefault="00993608" w:rsidP="009D4BF9">
      <w:pPr>
        <w:rPr>
          <w:b/>
        </w:rPr>
      </w:pPr>
    </w:p>
    <w:p w:rsidR="00993608" w:rsidRDefault="00993608" w:rsidP="009D4BF9">
      <w:pPr>
        <w:rPr>
          <w:b/>
        </w:rPr>
      </w:pPr>
    </w:p>
    <w:p w:rsidR="00993608" w:rsidRDefault="00993608" w:rsidP="009D4BF9">
      <w:pPr>
        <w:rPr>
          <w:b/>
        </w:rPr>
      </w:pPr>
      <w:r>
        <w:rPr>
          <w:b/>
        </w:rPr>
        <w:t>FIRMA:…………………………………..                                 FECHA PEDIDO: ___/___/____</w:t>
      </w:r>
    </w:p>
    <w:sectPr w:rsidR="00993608" w:rsidSect="006B19EB">
      <w:pgSz w:w="11906" w:h="16838"/>
      <w:pgMar w:top="284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7B39"/>
    <w:multiLevelType w:val="hybridMultilevel"/>
    <w:tmpl w:val="101672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1D686A"/>
    <w:multiLevelType w:val="hybridMultilevel"/>
    <w:tmpl w:val="88AE04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D8120F1"/>
    <w:multiLevelType w:val="multilevel"/>
    <w:tmpl w:val="8FFE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7DC6"/>
    <w:rsid w:val="000055C2"/>
    <w:rsid w:val="0002786A"/>
    <w:rsid w:val="00044CE2"/>
    <w:rsid w:val="00061E1E"/>
    <w:rsid w:val="00074C3D"/>
    <w:rsid w:val="000A4EE5"/>
    <w:rsid w:val="000B6554"/>
    <w:rsid w:val="000B6C32"/>
    <w:rsid w:val="000C2C7D"/>
    <w:rsid w:val="000D5DA2"/>
    <w:rsid w:val="000E20DD"/>
    <w:rsid w:val="000F0D98"/>
    <w:rsid w:val="00101849"/>
    <w:rsid w:val="0010324B"/>
    <w:rsid w:val="00181FF6"/>
    <w:rsid w:val="001D393F"/>
    <w:rsid w:val="001D78FF"/>
    <w:rsid w:val="001F5A95"/>
    <w:rsid w:val="002117DA"/>
    <w:rsid w:val="00266A47"/>
    <w:rsid w:val="00271D56"/>
    <w:rsid w:val="002B6C1A"/>
    <w:rsid w:val="003057F2"/>
    <w:rsid w:val="00382A3A"/>
    <w:rsid w:val="003A6139"/>
    <w:rsid w:val="00411E17"/>
    <w:rsid w:val="00421E2B"/>
    <w:rsid w:val="00470CFA"/>
    <w:rsid w:val="004A0520"/>
    <w:rsid w:val="004C38D3"/>
    <w:rsid w:val="00506D4A"/>
    <w:rsid w:val="00520DD1"/>
    <w:rsid w:val="00565EBD"/>
    <w:rsid w:val="00582054"/>
    <w:rsid w:val="00586622"/>
    <w:rsid w:val="005A0C9A"/>
    <w:rsid w:val="005F53E6"/>
    <w:rsid w:val="00627C20"/>
    <w:rsid w:val="006706F2"/>
    <w:rsid w:val="00697515"/>
    <w:rsid w:val="006A2F94"/>
    <w:rsid w:val="006A6317"/>
    <w:rsid w:val="006B19EB"/>
    <w:rsid w:val="00746499"/>
    <w:rsid w:val="0075072C"/>
    <w:rsid w:val="00773F97"/>
    <w:rsid w:val="007C74AF"/>
    <w:rsid w:val="007F50AC"/>
    <w:rsid w:val="00800D86"/>
    <w:rsid w:val="0081430E"/>
    <w:rsid w:val="00816271"/>
    <w:rsid w:val="00816F77"/>
    <w:rsid w:val="0083013A"/>
    <w:rsid w:val="0085134D"/>
    <w:rsid w:val="00905575"/>
    <w:rsid w:val="00943392"/>
    <w:rsid w:val="00993608"/>
    <w:rsid w:val="00994E1D"/>
    <w:rsid w:val="009B230F"/>
    <w:rsid w:val="009D4BF9"/>
    <w:rsid w:val="009F5F7B"/>
    <w:rsid w:val="00A5005C"/>
    <w:rsid w:val="00AA51A6"/>
    <w:rsid w:val="00AA5C06"/>
    <w:rsid w:val="00AB6B97"/>
    <w:rsid w:val="00AE308A"/>
    <w:rsid w:val="00AE6B69"/>
    <w:rsid w:val="00B17F0A"/>
    <w:rsid w:val="00B224EE"/>
    <w:rsid w:val="00B54D2C"/>
    <w:rsid w:val="00B94D70"/>
    <w:rsid w:val="00B96FFD"/>
    <w:rsid w:val="00BE5A56"/>
    <w:rsid w:val="00C64B3C"/>
    <w:rsid w:val="00C65DC3"/>
    <w:rsid w:val="00CB07E5"/>
    <w:rsid w:val="00CE12E8"/>
    <w:rsid w:val="00D05BD4"/>
    <w:rsid w:val="00D3124F"/>
    <w:rsid w:val="00D67BCA"/>
    <w:rsid w:val="00D80C2E"/>
    <w:rsid w:val="00DB07A4"/>
    <w:rsid w:val="00DE7DC6"/>
    <w:rsid w:val="00E17C56"/>
    <w:rsid w:val="00E5739C"/>
    <w:rsid w:val="00E61555"/>
    <w:rsid w:val="00E705AE"/>
    <w:rsid w:val="00E87C2B"/>
    <w:rsid w:val="00EA7000"/>
    <w:rsid w:val="00ED2927"/>
    <w:rsid w:val="00F0046D"/>
    <w:rsid w:val="00F103BF"/>
    <w:rsid w:val="00FA1266"/>
    <w:rsid w:val="00FA1E89"/>
    <w:rsid w:val="00FC1823"/>
    <w:rsid w:val="00FE625D"/>
    <w:rsid w:val="00FE6610"/>
    <w:rsid w:val="00FF7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BD4"/>
    <w:pPr>
      <w:spacing w:after="200" w:line="276" w:lineRule="auto"/>
    </w:pPr>
    <w:rPr>
      <w:lang w:val="es-E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A0520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9D4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D4B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B6B97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87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didosvacpaierios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edidosvacpaierio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731</TotalTime>
  <Pages>3</Pages>
  <Words>468</Words>
  <Characters>2579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msclaudion</dc:creator>
  <cp:keywords/>
  <dc:description/>
  <cp:lastModifiedBy>claudio</cp:lastModifiedBy>
  <cp:revision>31</cp:revision>
  <cp:lastPrinted>2019-10-29T19:13:00Z</cp:lastPrinted>
  <dcterms:created xsi:type="dcterms:W3CDTF">2019-09-17T11:06:00Z</dcterms:created>
  <dcterms:modified xsi:type="dcterms:W3CDTF">2020-07-07T11:50:00Z</dcterms:modified>
</cp:coreProperties>
</file>